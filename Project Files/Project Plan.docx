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430294" w14:textId="03C57072" w:rsidR="002052E2" w:rsidRDefault="002052E2">
      <w:pPr>
        <w:pStyle w:val="Heading1"/>
      </w:pPr>
      <w:r>
        <w:t>Description</w:t>
      </w:r>
    </w:p>
    <w:p w14:paraId="052E4891" w14:textId="293A734B" w:rsidR="00EA165B" w:rsidRDefault="002052E2" w:rsidP="00454BEB">
      <w:r>
        <w:t>Ubitronics have a need for a new Android app</w:t>
      </w:r>
      <w:r w:rsidR="00392D89">
        <w:t xml:space="preserve"> which </w:t>
      </w:r>
      <w:r w:rsidR="001C1B69">
        <w:t>needs to be built in Android Studio and be compatible with KitKat 4.4 and above. There is a two-month deadline for the completion of the app. There are no external stakeholders that need to be informed for this project and the developer can use creativity and imagination to create the user interface. The code should be structured in a clean, professional manner.</w:t>
      </w:r>
    </w:p>
    <w:p w14:paraId="0654CF85" w14:textId="2D287C1E" w:rsidR="00C00DE1" w:rsidRDefault="00C00DE1">
      <w:pPr>
        <w:pStyle w:val="Heading1"/>
      </w:pPr>
      <w:r>
        <w:t>Stakeholders</w:t>
      </w:r>
    </w:p>
    <w:p w14:paraId="0A38A762" w14:textId="08DED46C" w:rsidR="00EA165B" w:rsidRDefault="00C00DE1" w:rsidP="00454BEB">
      <w:r>
        <w:t>Joseph Cullen (Developer, Ubitronics Director)</w:t>
      </w:r>
    </w:p>
    <w:p w14:paraId="452AB5A2" w14:textId="5BA2A8F5" w:rsidR="00E10DD8" w:rsidRDefault="002052E2">
      <w:pPr>
        <w:pStyle w:val="Heading1"/>
      </w:pPr>
      <w:r>
        <w:t>Aims</w:t>
      </w:r>
    </w:p>
    <w:p w14:paraId="1286E657" w14:textId="6E21EC56" w:rsidR="00E10DD8" w:rsidRDefault="00DA74EE">
      <w:r>
        <w:t>The</w:t>
      </w:r>
      <w:r w:rsidR="00BF10EB">
        <w:t xml:space="preserve">re are </w:t>
      </w:r>
      <w:r>
        <w:t>three main aims</w:t>
      </w:r>
      <w:r w:rsidR="00BF10EB">
        <w:t xml:space="preserve"> for the app to achieve</w:t>
      </w:r>
      <w:r>
        <w:t>.</w:t>
      </w:r>
      <w:r w:rsidR="002052E2">
        <w:t xml:space="preserve"> The </w:t>
      </w:r>
      <w:r w:rsidR="00BF10EB">
        <w:t>finished</w:t>
      </w:r>
      <w:r w:rsidR="002052E2">
        <w:t xml:space="preserve"> </w:t>
      </w:r>
      <w:r w:rsidR="00BF10EB">
        <w:t>app</w:t>
      </w:r>
      <w:r w:rsidR="002052E2">
        <w:t xml:space="preserve"> will see the </w:t>
      </w:r>
      <w:r w:rsidR="00BF10EB">
        <w:t>successful implementation of these</w:t>
      </w:r>
      <w:r w:rsidR="002052E2">
        <w:t xml:space="preserve"> main features:</w:t>
      </w:r>
    </w:p>
    <w:p w14:paraId="5C3F4CF4" w14:textId="5EF9997E" w:rsidR="00DA74EE" w:rsidRDefault="00BF10EB" w:rsidP="00DA74EE">
      <w:pPr>
        <w:pStyle w:val="ListParagraph"/>
        <w:numPr>
          <w:ilvl w:val="0"/>
          <w:numId w:val="11"/>
        </w:numPr>
      </w:pPr>
      <w:r>
        <w:t xml:space="preserve">A </w:t>
      </w:r>
      <w:r w:rsidR="00DA74EE">
        <w:t>Clock</w:t>
      </w:r>
    </w:p>
    <w:p w14:paraId="03781312" w14:textId="2D272882" w:rsidR="00DA74EE" w:rsidRDefault="00BF10EB" w:rsidP="00DA74EE">
      <w:pPr>
        <w:pStyle w:val="ListParagraph"/>
        <w:numPr>
          <w:ilvl w:val="0"/>
          <w:numId w:val="11"/>
        </w:numPr>
      </w:pPr>
      <w:r>
        <w:t xml:space="preserve">A </w:t>
      </w:r>
      <w:r w:rsidR="00DA74EE">
        <w:t>Timer</w:t>
      </w:r>
    </w:p>
    <w:p w14:paraId="041ACB15" w14:textId="34B0AD88" w:rsidR="00D05D08" w:rsidRDefault="00BF10EB" w:rsidP="00D05D08">
      <w:pPr>
        <w:pStyle w:val="ListParagraph"/>
        <w:numPr>
          <w:ilvl w:val="0"/>
          <w:numId w:val="11"/>
        </w:numPr>
      </w:pPr>
      <w:r>
        <w:t xml:space="preserve">A </w:t>
      </w:r>
      <w:r w:rsidR="00DA74EE">
        <w:t>Stopwatch</w:t>
      </w:r>
    </w:p>
    <w:p w14:paraId="2E5A6C1C" w14:textId="4645F026" w:rsidR="00E10DD8" w:rsidRPr="00D05D08" w:rsidRDefault="002503C3" w:rsidP="00D05D08">
      <w:pPr>
        <w:pStyle w:val="Heading1"/>
      </w:pPr>
      <w:r>
        <w:t>Goals</w:t>
      </w:r>
    </w:p>
    <w:p w14:paraId="2CAC555B" w14:textId="2A010DC4" w:rsidR="002503C3" w:rsidRDefault="002503C3" w:rsidP="002503C3">
      <w:r>
        <w:t xml:space="preserve">This project is aimed to simulate a scenario similar to that of a </w:t>
      </w:r>
      <w:r w:rsidR="00CE1018">
        <w:t>client</w:t>
      </w:r>
      <w:r>
        <w:t>. The main goals of the project are to:</w:t>
      </w:r>
    </w:p>
    <w:p w14:paraId="16D7A208" w14:textId="3AF09E24" w:rsidR="002503C3" w:rsidRDefault="002503C3" w:rsidP="002503C3">
      <w:pPr>
        <w:pStyle w:val="ListParagraph"/>
        <w:numPr>
          <w:ilvl w:val="0"/>
          <w:numId w:val="12"/>
        </w:numPr>
      </w:pPr>
      <w:r>
        <w:t xml:space="preserve">Keep to the </w:t>
      </w:r>
      <w:r w:rsidR="00CE1018">
        <w:t>two-month</w:t>
      </w:r>
      <w:r>
        <w:t xml:space="preserve"> deadline</w:t>
      </w:r>
    </w:p>
    <w:p w14:paraId="44203000" w14:textId="5557C072" w:rsidR="002503C3" w:rsidRDefault="002503C3" w:rsidP="002503C3">
      <w:pPr>
        <w:pStyle w:val="ListParagraph"/>
        <w:numPr>
          <w:ilvl w:val="0"/>
          <w:numId w:val="12"/>
        </w:numPr>
      </w:pPr>
      <w:r>
        <w:t xml:space="preserve">Achieve all </w:t>
      </w:r>
      <w:r w:rsidR="00454BEB">
        <w:t>sub-</w:t>
      </w:r>
      <w:r>
        <w:t>aims stated above</w:t>
      </w:r>
    </w:p>
    <w:p w14:paraId="493263D0" w14:textId="1F3F88F0" w:rsidR="002503C3" w:rsidRDefault="00CE1018" w:rsidP="002503C3">
      <w:pPr>
        <w:pStyle w:val="ListParagraph"/>
        <w:numPr>
          <w:ilvl w:val="0"/>
          <w:numId w:val="12"/>
        </w:numPr>
      </w:pPr>
      <w:r>
        <w:lastRenderedPageBreak/>
        <w:t>Improve skills in Android Studio and Java</w:t>
      </w:r>
      <w:r w:rsidR="002503C3">
        <w:t xml:space="preserve"> </w:t>
      </w:r>
    </w:p>
    <w:p w14:paraId="77A04541" w14:textId="3C62D0B4" w:rsidR="00EA165B" w:rsidRDefault="00486331" w:rsidP="008A12C7">
      <w:pPr>
        <w:pStyle w:val="ListParagraph"/>
        <w:numPr>
          <w:ilvl w:val="0"/>
          <w:numId w:val="12"/>
        </w:numPr>
      </w:pPr>
      <w:r>
        <w:t>Create templates and documentation to use for future projects</w:t>
      </w:r>
    </w:p>
    <w:p w14:paraId="1B801B61" w14:textId="3A7A0F0D" w:rsidR="008A12C7" w:rsidRDefault="008A12C7" w:rsidP="008A12C7">
      <w:pPr>
        <w:pStyle w:val="Heading1"/>
      </w:pPr>
      <w:r>
        <w:t>Tasks</w:t>
      </w:r>
    </w:p>
    <w:p w14:paraId="15F2A111" w14:textId="116B31F7" w:rsidR="008A12C7" w:rsidRDefault="008A12C7" w:rsidP="008A12C7">
      <w:r>
        <w:t>Tasks are not in order of required completion but will usually be processed in a similar sequential order.</w:t>
      </w:r>
    </w:p>
    <w:p w14:paraId="2AB5757A" w14:textId="0C72E041" w:rsidR="008A12C7" w:rsidRDefault="008A12C7" w:rsidP="008A12C7">
      <w:pPr>
        <w:pStyle w:val="ListParagraph"/>
        <w:numPr>
          <w:ilvl w:val="0"/>
          <w:numId w:val="13"/>
        </w:numPr>
      </w:pPr>
      <w:r>
        <w:t>Setup Project in GitHub</w:t>
      </w:r>
    </w:p>
    <w:p w14:paraId="2E11E698" w14:textId="6264251E" w:rsidR="00532C56" w:rsidRDefault="00532C56" w:rsidP="008A12C7">
      <w:pPr>
        <w:pStyle w:val="ListParagraph"/>
        <w:numPr>
          <w:ilvl w:val="0"/>
          <w:numId w:val="13"/>
        </w:numPr>
      </w:pPr>
      <w:r>
        <w:t>Create Android project</w:t>
      </w:r>
    </w:p>
    <w:p w14:paraId="061B904F" w14:textId="39D26018" w:rsidR="008A12C7" w:rsidRDefault="008A12C7" w:rsidP="008A12C7">
      <w:pPr>
        <w:pStyle w:val="ListParagraph"/>
        <w:numPr>
          <w:ilvl w:val="0"/>
          <w:numId w:val="13"/>
        </w:numPr>
      </w:pPr>
      <w:r>
        <w:t>Make simple interface with three tabs</w:t>
      </w:r>
    </w:p>
    <w:p w14:paraId="56BD3868" w14:textId="35E96982" w:rsidR="008A12C7" w:rsidRDefault="008A12C7" w:rsidP="008A12C7">
      <w:pPr>
        <w:pStyle w:val="ListParagraph"/>
        <w:numPr>
          <w:ilvl w:val="0"/>
          <w:numId w:val="13"/>
        </w:numPr>
      </w:pPr>
      <w:r>
        <w:t>Populate tab one with a clock</w:t>
      </w:r>
    </w:p>
    <w:p w14:paraId="568182AE" w14:textId="40AFC732" w:rsidR="00454BEB" w:rsidRDefault="00454BEB" w:rsidP="00454BEB">
      <w:pPr>
        <w:pStyle w:val="ListParagraph"/>
        <w:numPr>
          <w:ilvl w:val="1"/>
          <w:numId w:val="13"/>
        </w:numPr>
      </w:pPr>
      <w:r>
        <w:t>Analog clock display</w:t>
      </w:r>
    </w:p>
    <w:p w14:paraId="0EA02DBB" w14:textId="474DF5EC" w:rsidR="00454BEB" w:rsidRDefault="00454BEB" w:rsidP="00454BEB">
      <w:pPr>
        <w:pStyle w:val="ListParagraph"/>
        <w:numPr>
          <w:ilvl w:val="1"/>
          <w:numId w:val="13"/>
        </w:numPr>
      </w:pPr>
      <w:r>
        <w:t>Digital clock display</w:t>
      </w:r>
    </w:p>
    <w:p w14:paraId="2A9C8063" w14:textId="25032C7C" w:rsidR="008A12C7" w:rsidRDefault="00454BEB" w:rsidP="008A12C7">
      <w:pPr>
        <w:pStyle w:val="ListParagraph"/>
        <w:numPr>
          <w:ilvl w:val="0"/>
          <w:numId w:val="13"/>
        </w:numPr>
      </w:pPr>
      <w:r>
        <w:t>Populate tab two with a stopwatch</w:t>
      </w:r>
    </w:p>
    <w:p w14:paraId="3FC307FA" w14:textId="3714B7F6" w:rsidR="00454BEB" w:rsidRDefault="00454BEB" w:rsidP="00454BEB">
      <w:pPr>
        <w:pStyle w:val="ListParagraph"/>
        <w:numPr>
          <w:ilvl w:val="1"/>
          <w:numId w:val="13"/>
        </w:numPr>
      </w:pPr>
      <w:r>
        <w:t>Starts at 0.00</w:t>
      </w:r>
    </w:p>
    <w:p w14:paraId="30E23009" w14:textId="292B8BC1" w:rsidR="00454BEB" w:rsidRDefault="00454BEB" w:rsidP="00454BEB">
      <w:pPr>
        <w:pStyle w:val="ListParagraph"/>
        <w:numPr>
          <w:ilvl w:val="1"/>
          <w:numId w:val="13"/>
        </w:numPr>
      </w:pPr>
      <w:r>
        <w:t>Counts up when ‘Start’ is pressed</w:t>
      </w:r>
    </w:p>
    <w:p w14:paraId="069D3A8B" w14:textId="793874F5" w:rsidR="00454BEB" w:rsidRDefault="00454BEB" w:rsidP="00454BEB">
      <w:pPr>
        <w:pStyle w:val="ListParagraph"/>
        <w:numPr>
          <w:ilvl w:val="1"/>
          <w:numId w:val="13"/>
        </w:numPr>
      </w:pPr>
      <w:r>
        <w:t>‘Start’ changes to ‘Stop’ when activated</w:t>
      </w:r>
    </w:p>
    <w:p w14:paraId="05EBC69B" w14:textId="3C84440C" w:rsidR="00454BEB" w:rsidRDefault="00454BEB" w:rsidP="00454BEB">
      <w:pPr>
        <w:pStyle w:val="ListParagraph"/>
        <w:numPr>
          <w:ilvl w:val="1"/>
          <w:numId w:val="13"/>
        </w:numPr>
      </w:pPr>
      <w:r>
        <w:t>‘Stop’ pauses the counter</w:t>
      </w:r>
    </w:p>
    <w:p w14:paraId="0A313911" w14:textId="18BBAC87" w:rsidR="00454BEB" w:rsidRDefault="00454BEB" w:rsidP="00454BEB">
      <w:pPr>
        <w:pStyle w:val="ListParagraph"/>
        <w:numPr>
          <w:ilvl w:val="1"/>
          <w:numId w:val="13"/>
        </w:numPr>
      </w:pPr>
      <w:r>
        <w:t>‘Split’ records a split time but carries on counting</w:t>
      </w:r>
    </w:p>
    <w:p w14:paraId="72D6656C" w14:textId="4AE2AD4F" w:rsidR="00454BEB" w:rsidRDefault="00454BEB" w:rsidP="00454BEB">
      <w:pPr>
        <w:pStyle w:val="ListParagraph"/>
        <w:numPr>
          <w:ilvl w:val="1"/>
          <w:numId w:val="13"/>
        </w:numPr>
      </w:pPr>
      <w:r>
        <w:t>Splits are shown in a table below the timer</w:t>
      </w:r>
    </w:p>
    <w:p w14:paraId="751F809E" w14:textId="115C209E" w:rsidR="00454BEB" w:rsidRDefault="00454BEB" w:rsidP="00454BEB">
      <w:pPr>
        <w:pStyle w:val="ListParagraph"/>
        <w:numPr>
          <w:ilvl w:val="1"/>
          <w:numId w:val="13"/>
        </w:numPr>
      </w:pPr>
      <w:r>
        <w:t>‘Reset’ puts the counter back to 0, Split times are not removed</w:t>
      </w:r>
    </w:p>
    <w:p w14:paraId="210B7398" w14:textId="2360EAD1" w:rsidR="00454BEB" w:rsidRDefault="00454BEB" w:rsidP="00454BEB">
      <w:pPr>
        <w:pStyle w:val="ListParagraph"/>
        <w:numPr>
          <w:ilvl w:val="1"/>
          <w:numId w:val="13"/>
        </w:numPr>
      </w:pPr>
      <w:r>
        <w:t>‘Clear’ wipes all the split times</w:t>
      </w:r>
    </w:p>
    <w:p w14:paraId="42606D9B" w14:textId="1EEB8C3D" w:rsidR="008A12C7" w:rsidRDefault="008A12C7" w:rsidP="008A12C7">
      <w:pPr>
        <w:pStyle w:val="ListParagraph"/>
        <w:numPr>
          <w:ilvl w:val="0"/>
          <w:numId w:val="13"/>
        </w:numPr>
      </w:pPr>
      <w:r>
        <w:t>Pop</w:t>
      </w:r>
      <w:r w:rsidR="00454BEB">
        <w:t>ulate tab three with a timer</w:t>
      </w:r>
    </w:p>
    <w:p w14:paraId="4D6FB2A9" w14:textId="45363D90" w:rsidR="00454BEB" w:rsidRDefault="00454BEB" w:rsidP="00454BEB">
      <w:pPr>
        <w:pStyle w:val="ListParagraph"/>
        <w:numPr>
          <w:ilvl w:val="1"/>
          <w:numId w:val="13"/>
        </w:numPr>
      </w:pPr>
      <w:r>
        <w:t>Set a time in seconds, minutes or hours</w:t>
      </w:r>
    </w:p>
    <w:p w14:paraId="52B744F3" w14:textId="346A2D45" w:rsidR="00454BEB" w:rsidRDefault="00454BEB" w:rsidP="00454BEB">
      <w:pPr>
        <w:pStyle w:val="ListParagraph"/>
        <w:numPr>
          <w:ilvl w:val="1"/>
          <w:numId w:val="13"/>
        </w:numPr>
      </w:pPr>
      <w:r>
        <w:t>Press ‘Start’ to activate the timer</w:t>
      </w:r>
    </w:p>
    <w:p w14:paraId="68578209" w14:textId="1DF384A4" w:rsidR="00454BEB" w:rsidRDefault="00454BEB" w:rsidP="00EF68CB">
      <w:pPr>
        <w:pStyle w:val="ListParagraph"/>
        <w:numPr>
          <w:ilvl w:val="1"/>
          <w:numId w:val="13"/>
        </w:numPr>
      </w:pPr>
      <w:r>
        <w:t>The counter counts down to 0 from the time given</w:t>
      </w:r>
    </w:p>
    <w:p w14:paraId="223448B1" w14:textId="28FCE6AC" w:rsidR="00454BEB" w:rsidRDefault="00454BEB" w:rsidP="00EF68CB">
      <w:pPr>
        <w:pStyle w:val="ListParagraph"/>
        <w:numPr>
          <w:ilvl w:val="1"/>
          <w:numId w:val="13"/>
        </w:numPr>
      </w:pPr>
      <w:r>
        <w:t>When it reaches 0 an alarm sounds / vibration is enabled.</w:t>
      </w:r>
    </w:p>
    <w:p w14:paraId="092A2662" w14:textId="196E10FF" w:rsidR="00E239D7" w:rsidRDefault="00E239D7" w:rsidP="00E239D7">
      <w:pPr>
        <w:pStyle w:val="Heading1"/>
      </w:pPr>
      <w:r>
        <w:lastRenderedPageBreak/>
        <w:t>Constraints</w:t>
      </w:r>
    </w:p>
    <w:p w14:paraId="2E8ED89C" w14:textId="54045F90" w:rsidR="00E239D7" w:rsidRDefault="00E239D7" w:rsidP="00E239D7">
      <w:r>
        <w:t xml:space="preserve">The </w:t>
      </w:r>
      <w:r w:rsidR="007B510D">
        <w:t>constraints for the project are:</w:t>
      </w:r>
    </w:p>
    <w:p w14:paraId="46D2FCEA" w14:textId="5B89B4F3" w:rsidR="007B510D" w:rsidRDefault="007B510D" w:rsidP="007B510D">
      <w:pPr>
        <w:pStyle w:val="ListParagraph"/>
        <w:numPr>
          <w:ilvl w:val="0"/>
          <w:numId w:val="14"/>
        </w:numPr>
      </w:pPr>
      <w:r>
        <w:t>Developed in Android Studio</w:t>
      </w:r>
    </w:p>
    <w:p w14:paraId="00A830D3" w14:textId="58C4AD46" w:rsidR="007B510D" w:rsidRDefault="007B510D" w:rsidP="007B510D">
      <w:pPr>
        <w:pStyle w:val="ListParagraph"/>
        <w:numPr>
          <w:ilvl w:val="0"/>
          <w:numId w:val="14"/>
        </w:numPr>
      </w:pPr>
      <w:r>
        <w:t>Compatible with Android devices running KitKat and above</w:t>
      </w:r>
    </w:p>
    <w:p w14:paraId="0C383B83" w14:textId="55BA9C9E" w:rsidR="007B510D" w:rsidRDefault="007B510D" w:rsidP="007B510D">
      <w:pPr>
        <w:pStyle w:val="ListParagraph"/>
        <w:numPr>
          <w:ilvl w:val="0"/>
          <w:numId w:val="14"/>
        </w:numPr>
      </w:pPr>
      <w:r>
        <w:t>Compliant with UK and EU laws</w:t>
      </w:r>
    </w:p>
    <w:p w14:paraId="49992432" w14:textId="0DEBE7D1" w:rsidR="00327A3D" w:rsidRPr="00E239D7" w:rsidRDefault="007B510D" w:rsidP="00327A3D">
      <w:pPr>
        <w:pStyle w:val="ListParagraph"/>
        <w:numPr>
          <w:ilvl w:val="0"/>
          <w:numId w:val="14"/>
        </w:numPr>
      </w:pPr>
      <w:r>
        <w:t>Google</w:t>
      </w:r>
      <w:r w:rsidR="00327A3D">
        <w:t xml:space="preserve"> Play store compliant</w:t>
      </w:r>
      <w:bookmarkStart w:id="0" w:name="_GoBack"/>
      <w:bookmarkEnd w:id="0"/>
    </w:p>
    <w:p w14:paraId="424A2D60" w14:textId="4B3D9A22" w:rsidR="00E239D7" w:rsidRDefault="00E239D7" w:rsidP="00E239D7">
      <w:pPr>
        <w:pStyle w:val="Heading1"/>
      </w:pPr>
      <w:r>
        <w:t>Budget</w:t>
      </w:r>
    </w:p>
    <w:p w14:paraId="154EF4D4" w14:textId="499549CE" w:rsidR="00E239D7" w:rsidRDefault="00E239D7" w:rsidP="00E239D7">
      <w:r>
        <w:t>There is no budget for this project. The app should be created in spare time and around other co</w:t>
      </w:r>
      <w:r w:rsidR="00D2246B">
        <w:t>mmitments.</w:t>
      </w:r>
    </w:p>
    <w:tbl>
      <w:tblPr>
        <w:tblStyle w:val="TableGrid"/>
        <w:tblW w:w="0" w:type="auto"/>
        <w:tblLook w:val="04A0" w:firstRow="1" w:lastRow="0" w:firstColumn="1" w:lastColumn="0" w:noHBand="0" w:noVBand="1"/>
      </w:tblPr>
      <w:tblGrid>
        <w:gridCol w:w="2857"/>
        <w:gridCol w:w="2858"/>
        <w:gridCol w:w="2858"/>
      </w:tblGrid>
      <w:tr w:rsidR="00D2246B" w14:paraId="68A8A529" w14:textId="77777777" w:rsidTr="00D2246B">
        <w:tc>
          <w:tcPr>
            <w:tcW w:w="2857" w:type="dxa"/>
          </w:tcPr>
          <w:p w14:paraId="5DBF6ED3" w14:textId="56F8B08D" w:rsidR="00D2246B" w:rsidRDefault="00D2246B" w:rsidP="00E239D7">
            <w:r>
              <w:t>Resource</w:t>
            </w:r>
          </w:p>
        </w:tc>
        <w:tc>
          <w:tcPr>
            <w:tcW w:w="2858" w:type="dxa"/>
          </w:tcPr>
          <w:p w14:paraId="140B8BB7" w14:textId="4B846CBA" w:rsidR="00D2246B" w:rsidRDefault="00D2246B" w:rsidP="00E239D7">
            <w:r>
              <w:t>Amount</w:t>
            </w:r>
          </w:p>
        </w:tc>
        <w:tc>
          <w:tcPr>
            <w:tcW w:w="2858" w:type="dxa"/>
          </w:tcPr>
          <w:p w14:paraId="19FBB703" w14:textId="35F7A2F1" w:rsidR="00D2246B" w:rsidRDefault="00D2246B" w:rsidP="00E239D7">
            <w:r>
              <w:t>Details</w:t>
            </w:r>
          </w:p>
        </w:tc>
      </w:tr>
      <w:tr w:rsidR="00D2246B" w14:paraId="7B540923" w14:textId="77777777" w:rsidTr="00D2246B">
        <w:tc>
          <w:tcPr>
            <w:tcW w:w="2857" w:type="dxa"/>
          </w:tcPr>
          <w:p w14:paraId="420BAF03" w14:textId="6FC5D555" w:rsidR="00D2246B" w:rsidRDefault="00D2246B" w:rsidP="00D2246B">
            <w:proofErr w:type="spellStart"/>
            <w:r>
              <w:t>Ubitronics</w:t>
            </w:r>
            <w:proofErr w:type="spellEnd"/>
          </w:p>
        </w:tc>
        <w:tc>
          <w:tcPr>
            <w:tcW w:w="2858" w:type="dxa"/>
          </w:tcPr>
          <w:p w14:paraId="5545D4B0" w14:textId="13960210" w:rsidR="00D2246B" w:rsidRDefault="00D2246B" w:rsidP="00D2246B">
            <w:r>
              <w:t>£0.00</w:t>
            </w:r>
          </w:p>
        </w:tc>
        <w:tc>
          <w:tcPr>
            <w:tcW w:w="2858" w:type="dxa"/>
          </w:tcPr>
          <w:p w14:paraId="72FD5287" w14:textId="0F8ADDB5" w:rsidR="00D2246B" w:rsidRDefault="00D2246B" w:rsidP="00D2246B">
            <w:proofErr w:type="spellStart"/>
            <w:r>
              <w:t>Ubitronics</w:t>
            </w:r>
            <w:proofErr w:type="spellEnd"/>
            <w:r>
              <w:t xml:space="preserve"> are not funding this project.</w:t>
            </w:r>
          </w:p>
        </w:tc>
      </w:tr>
      <w:tr w:rsidR="00D2246B" w14:paraId="3EB4F121" w14:textId="77777777" w:rsidTr="00D2246B">
        <w:tc>
          <w:tcPr>
            <w:tcW w:w="2857" w:type="dxa"/>
          </w:tcPr>
          <w:p w14:paraId="12551B5D" w14:textId="4132A888" w:rsidR="00D2246B" w:rsidRDefault="00D2246B" w:rsidP="00D2246B">
            <w:r>
              <w:t>Vendor (client)</w:t>
            </w:r>
          </w:p>
        </w:tc>
        <w:tc>
          <w:tcPr>
            <w:tcW w:w="2858" w:type="dxa"/>
          </w:tcPr>
          <w:p w14:paraId="66077F85" w14:textId="7F1EEA83" w:rsidR="00D2246B" w:rsidRDefault="00D2246B" w:rsidP="00D2246B">
            <w:r>
              <w:t>£0.00</w:t>
            </w:r>
          </w:p>
        </w:tc>
        <w:tc>
          <w:tcPr>
            <w:tcW w:w="2858" w:type="dxa"/>
          </w:tcPr>
          <w:p w14:paraId="48B40F1F" w14:textId="06B655EB" w:rsidR="00D2246B" w:rsidRDefault="00D2246B" w:rsidP="00D2246B">
            <w:r>
              <w:t>As I am the client, there is no additional funding for this project.</w:t>
            </w:r>
          </w:p>
        </w:tc>
      </w:tr>
      <w:tr w:rsidR="00D2246B" w14:paraId="577A2E3C" w14:textId="77777777" w:rsidTr="00D2246B">
        <w:tc>
          <w:tcPr>
            <w:tcW w:w="2857" w:type="dxa"/>
          </w:tcPr>
          <w:p w14:paraId="20F27EF9" w14:textId="58642183" w:rsidR="00D2246B" w:rsidRDefault="00D2246B" w:rsidP="00D2246B">
            <w:r>
              <w:t>Personal</w:t>
            </w:r>
          </w:p>
        </w:tc>
        <w:tc>
          <w:tcPr>
            <w:tcW w:w="2858" w:type="dxa"/>
          </w:tcPr>
          <w:p w14:paraId="11FDD51A" w14:textId="134B0311" w:rsidR="00D2246B" w:rsidRDefault="00D2246B" w:rsidP="00D2246B">
            <w:r>
              <w:t>£0.00</w:t>
            </w:r>
          </w:p>
        </w:tc>
        <w:tc>
          <w:tcPr>
            <w:tcW w:w="2858" w:type="dxa"/>
          </w:tcPr>
          <w:p w14:paraId="51E4F43A" w14:textId="03C3974A" w:rsidR="00D2246B" w:rsidRDefault="00D2246B" w:rsidP="00D2246B">
            <w:r>
              <w:t>I am putting time into the project but not expecting a monetary return or funding the project financially.</w:t>
            </w:r>
          </w:p>
        </w:tc>
      </w:tr>
      <w:tr w:rsidR="00D2246B" w14:paraId="3BC9EECA" w14:textId="77777777" w:rsidTr="00D2246B">
        <w:tc>
          <w:tcPr>
            <w:tcW w:w="2857" w:type="dxa"/>
          </w:tcPr>
          <w:p w14:paraId="28D50324" w14:textId="2857259D" w:rsidR="00D2246B" w:rsidRDefault="00D2246B" w:rsidP="00D2246B">
            <w:r>
              <w:t>Other</w:t>
            </w:r>
          </w:p>
        </w:tc>
        <w:tc>
          <w:tcPr>
            <w:tcW w:w="2858" w:type="dxa"/>
          </w:tcPr>
          <w:p w14:paraId="0EE64F7A" w14:textId="226639C7" w:rsidR="00D2246B" w:rsidRDefault="00D2246B" w:rsidP="00D2246B">
            <w:r>
              <w:t>£0.00</w:t>
            </w:r>
          </w:p>
        </w:tc>
        <w:tc>
          <w:tcPr>
            <w:tcW w:w="2858" w:type="dxa"/>
          </w:tcPr>
          <w:p w14:paraId="3483B52A" w14:textId="1E0F1BA7" w:rsidR="00D2246B" w:rsidRDefault="00D2246B" w:rsidP="00D2246B">
            <w:r>
              <w:t>There are no other sources of funding for this project.</w:t>
            </w:r>
          </w:p>
        </w:tc>
      </w:tr>
    </w:tbl>
    <w:p w14:paraId="7F3D4D8E" w14:textId="77777777" w:rsidR="00D2246B" w:rsidRPr="00E239D7" w:rsidRDefault="00D2246B" w:rsidP="00E239D7"/>
    <w:sectPr w:rsidR="00D2246B" w:rsidRPr="00E239D7" w:rsidSect="006A66E3">
      <w:headerReference w:type="default" r:id="rId8"/>
      <w:footerReference w:type="even" r:id="rId9"/>
      <w:footerReference w:type="default" r:id="rId10"/>
      <w:footerReference w:type="first" r:id="rId11"/>
      <w:pgSz w:w="12240" w:h="15840"/>
      <w:pgMar w:top="994" w:right="2174" w:bottom="1771" w:left="1483" w:header="432" w:footer="76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4BCEE1" w14:textId="77777777" w:rsidR="001869D4" w:rsidRDefault="001869D4">
      <w:pPr>
        <w:spacing w:after="0" w:line="240" w:lineRule="auto"/>
      </w:pPr>
      <w:r>
        <w:separator/>
      </w:r>
    </w:p>
  </w:endnote>
  <w:endnote w:type="continuationSeparator" w:id="0">
    <w:p w14:paraId="1C958EC4" w14:textId="77777777" w:rsidR="001869D4" w:rsidRDefault="00186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678153756"/>
      <w:docPartObj>
        <w:docPartGallery w:val="Page Numbers (Bottom of Page)"/>
        <w:docPartUnique/>
      </w:docPartObj>
    </w:sdtPr>
    <w:sdtEndPr>
      <w:rPr>
        <w:rStyle w:val="PageNumber"/>
      </w:rPr>
    </w:sdtEndPr>
    <w:sdtContent>
      <w:p w14:paraId="53F66354" w14:textId="6B96D350" w:rsidR="006A66E3" w:rsidRDefault="006A66E3" w:rsidP="00552F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0785315"/>
      <w:docPartObj>
        <w:docPartGallery w:val="Page Numbers (Bottom of Page)"/>
        <w:docPartUnique/>
      </w:docPartObj>
    </w:sdtPr>
    <w:sdtEndPr>
      <w:rPr>
        <w:rStyle w:val="PageNumber"/>
      </w:rPr>
    </w:sdtEndPr>
    <w:sdtContent>
      <w:p w14:paraId="44F2FDBF" w14:textId="69E7F12C" w:rsidR="00C84E91" w:rsidRDefault="00C84E91" w:rsidP="00552F4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440113943"/>
      <w:docPartObj>
        <w:docPartGallery w:val="Page Numbers (Bottom of Page)"/>
        <w:docPartUnique/>
      </w:docPartObj>
    </w:sdtPr>
    <w:sdtEndPr>
      <w:rPr>
        <w:rStyle w:val="PageNumber"/>
      </w:rPr>
    </w:sdtEndPr>
    <w:sdtContent>
      <w:p w14:paraId="2D66FB91" w14:textId="0AC6F125" w:rsidR="00C84E91" w:rsidRDefault="00C84E91" w:rsidP="00C84E91">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CD0481" w14:textId="77777777" w:rsidR="00CB0F5E" w:rsidRDefault="00CB0F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b w:val="0"/>
        <w:sz w:val="22"/>
        <w:szCs w:val="22"/>
      </w:rPr>
      <w:id w:val="-133801035"/>
      <w:docPartObj>
        <w:docPartGallery w:val="Page Numbers (Bottom of Page)"/>
        <w:docPartUnique/>
      </w:docPartObj>
    </w:sdtPr>
    <w:sdtEndPr>
      <w:rPr>
        <w:rStyle w:val="PageNumber"/>
      </w:rPr>
    </w:sdtEndPr>
    <w:sdtContent>
      <w:p w14:paraId="56B1E9C0" w14:textId="794569F2" w:rsidR="00C84E91" w:rsidRPr="005172A5" w:rsidRDefault="00C84E91" w:rsidP="006A66E3">
        <w:pPr>
          <w:pStyle w:val="Footer"/>
          <w:framePr w:wrap="none" w:vAnchor="text" w:hAnchor="margin" w:xAlign="center" w:y="1"/>
          <w:rPr>
            <w:rStyle w:val="PageNumber"/>
            <w:b w:val="0"/>
            <w:sz w:val="22"/>
            <w:szCs w:val="22"/>
          </w:rPr>
        </w:pPr>
        <w:r w:rsidRPr="005172A5">
          <w:rPr>
            <w:rStyle w:val="PageNumber"/>
            <w:b w:val="0"/>
            <w:sz w:val="22"/>
            <w:szCs w:val="22"/>
          </w:rPr>
          <w:fldChar w:fldCharType="begin"/>
        </w:r>
        <w:r w:rsidRPr="005172A5">
          <w:rPr>
            <w:rStyle w:val="PageNumber"/>
            <w:b w:val="0"/>
            <w:sz w:val="22"/>
            <w:szCs w:val="22"/>
          </w:rPr>
          <w:instrText xml:space="preserve"> PAGE </w:instrText>
        </w:r>
        <w:r w:rsidRPr="005172A5">
          <w:rPr>
            <w:rStyle w:val="PageNumber"/>
            <w:b w:val="0"/>
            <w:sz w:val="22"/>
            <w:szCs w:val="22"/>
          </w:rPr>
          <w:fldChar w:fldCharType="separate"/>
        </w:r>
        <w:r w:rsidR="00327A3D">
          <w:rPr>
            <w:rStyle w:val="PageNumber"/>
            <w:b w:val="0"/>
            <w:noProof/>
            <w:sz w:val="22"/>
            <w:szCs w:val="22"/>
          </w:rPr>
          <w:t>3</w:t>
        </w:r>
        <w:r w:rsidRPr="005172A5">
          <w:rPr>
            <w:rStyle w:val="PageNumber"/>
            <w:b w:val="0"/>
            <w:sz w:val="22"/>
            <w:szCs w:val="22"/>
          </w:rPr>
          <w:fldChar w:fldCharType="end"/>
        </w:r>
      </w:p>
    </w:sdtContent>
  </w:sdt>
  <w:p w14:paraId="6DF18BB4" w14:textId="7DD390CF" w:rsidR="00E10DD8" w:rsidRPr="005172A5" w:rsidRDefault="00E10DD8" w:rsidP="00C84E91">
    <w:pPr>
      <w:pStyle w:val="Footer"/>
      <w:ind w:right="360"/>
      <w:rPr>
        <w:b w:val="0"/>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051655178"/>
      <w:docPartObj>
        <w:docPartGallery w:val="Page Numbers (Bottom of Page)"/>
        <w:docPartUnique/>
      </w:docPartObj>
    </w:sdtPr>
    <w:sdtEndPr>
      <w:rPr>
        <w:rStyle w:val="PageNumber"/>
      </w:rPr>
    </w:sdtEndPr>
    <w:sdtContent>
      <w:p w14:paraId="283202DB" w14:textId="62C0B17F" w:rsidR="00CB0F5E" w:rsidRDefault="00CB0F5E" w:rsidP="00552F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374B73" w14:textId="77777777" w:rsidR="00CB0F5E" w:rsidRDefault="00CB0F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FB11A7" w14:textId="77777777" w:rsidR="001869D4" w:rsidRDefault="001869D4">
      <w:pPr>
        <w:spacing w:after="0" w:line="240" w:lineRule="auto"/>
      </w:pPr>
      <w:r>
        <w:separator/>
      </w:r>
    </w:p>
  </w:footnote>
  <w:footnote w:type="continuationSeparator" w:id="0">
    <w:p w14:paraId="26D005E6" w14:textId="77777777" w:rsidR="001869D4" w:rsidRDefault="00186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6A66E3" w14:paraId="4AA63451" w14:textId="77777777" w:rsidTr="00301DD4">
      <w:tc>
        <w:tcPr>
          <w:tcW w:w="965" w:type="dxa"/>
          <w:shd w:val="clear" w:color="auto" w:fill="3A3A3A" w:themeFill="text2"/>
        </w:tcPr>
        <w:p w14:paraId="2CCCD66B" w14:textId="77777777" w:rsidR="006A66E3" w:rsidRDefault="006A66E3" w:rsidP="006A66E3">
          <w:pPr>
            <w:spacing w:before="260"/>
          </w:pPr>
        </w:p>
      </w:tc>
      <w:tc>
        <w:tcPr>
          <w:tcW w:w="518" w:type="dxa"/>
        </w:tcPr>
        <w:p w14:paraId="494A7F24" w14:textId="77777777" w:rsidR="006A66E3" w:rsidRDefault="006A66E3" w:rsidP="006A66E3">
          <w:pPr>
            <w:spacing w:before="260"/>
          </w:pPr>
        </w:p>
      </w:tc>
      <w:tc>
        <w:tcPr>
          <w:tcW w:w="8581" w:type="dxa"/>
        </w:tcPr>
        <w:p w14:paraId="49FC71BA" w14:textId="77777777" w:rsidR="006A66E3" w:rsidRDefault="006A66E3" w:rsidP="006A66E3">
          <w:pPr>
            <w:pStyle w:val="Title"/>
          </w:pPr>
          <w:r>
            <w:t>Ubitronics</w:t>
          </w:r>
        </w:p>
        <w:p w14:paraId="11DC7807" w14:textId="77777777" w:rsidR="006A66E3" w:rsidRDefault="006A66E3" w:rsidP="006A66E3">
          <w:pPr>
            <w:pStyle w:val="Subtitle"/>
          </w:pPr>
          <w:proofErr w:type="spellStart"/>
          <w:r>
            <w:t>UbiClock</w:t>
          </w:r>
          <w:proofErr w:type="spellEnd"/>
        </w:p>
        <w:p w14:paraId="74A3CAC1" w14:textId="7A81FCAD" w:rsidR="00D70B25" w:rsidRPr="006C6BD8" w:rsidRDefault="00D70B25" w:rsidP="006C6BD8">
          <w:pPr>
            <w:pStyle w:val="Date"/>
          </w:pPr>
          <w:r w:rsidRPr="006C6BD8">
            <w:t>August 2018 – October 2018</w:t>
          </w:r>
        </w:p>
      </w:tc>
    </w:tr>
  </w:tbl>
  <w:p w14:paraId="6CC3EA13" w14:textId="2352712F" w:rsidR="006A66E3" w:rsidRPr="006A66E3" w:rsidRDefault="006A66E3" w:rsidP="006A66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7BE8D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EAC7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10C3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9864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CA0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1369B1"/>
    <w:multiLevelType w:val="hybridMultilevel"/>
    <w:tmpl w:val="E9447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2B0A95"/>
    <w:multiLevelType w:val="hybridMultilevel"/>
    <w:tmpl w:val="6C8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3417C6"/>
    <w:multiLevelType w:val="hybridMultilevel"/>
    <w:tmpl w:val="8F1CA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7E1CBF"/>
    <w:multiLevelType w:val="hybridMultilevel"/>
    <w:tmpl w:val="E72AC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4EE"/>
    <w:rsid w:val="00010645"/>
    <w:rsid w:val="001869D4"/>
    <w:rsid w:val="001C1B69"/>
    <w:rsid w:val="002052E2"/>
    <w:rsid w:val="002503C3"/>
    <w:rsid w:val="00327A3D"/>
    <w:rsid w:val="00392D89"/>
    <w:rsid w:val="003D453F"/>
    <w:rsid w:val="00454BEB"/>
    <w:rsid w:val="00486331"/>
    <w:rsid w:val="005172A5"/>
    <w:rsid w:val="00532C56"/>
    <w:rsid w:val="00574E50"/>
    <w:rsid w:val="006A66E3"/>
    <w:rsid w:val="006C6BD8"/>
    <w:rsid w:val="007B510D"/>
    <w:rsid w:val="008A12C7"/>
    <w:rsid w:val="00A8214C"/>
    <w:rsid w:val="00BF10EB"/>
    <w:rsid w:val="00C00DE1"/>
    <w:rsid w:val="00C84E91"/>
    <w:rsid w:val="00CA561B"/>
    <w:rsid w:val="00CB0F5E"/>
    <w:rsid w:val="00CE1018"/>
    <w:rsid w:val="00CF7BE7"/>
    <w:rsid w:val="00D05D08"/>
    <w:rsid w:val="00D2246B"/>
    <w:rsid w:val="00D70B25"/>
    <w:rsid w:val="00DA74EE"/>
    <w:rsid w:val="00E10DD8"/>
    <w:rsid w:val="00E239D7"/>
    <w:rsid w:val="00EA1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CD8F"/>
  <w15:chartTrackingRefBased/>
  <w15:docId w15:val="{E037031B-1504-C94C-B7CA-887E72AA8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b/>
      <w:i/>
      <w:szCs w:val="24"/>
    </w:rPr>
  </w:style>
  <w:style w:type="paragraph" w:styleId="Heading4">
    <w:name w:val="heading 4"/>
    <w:basedOn w:val="Normal"/>
    <w:next w:val="Normal"/>
    <w:link w:val="Heading4Char"/>
    <w:uiPriority w:val="9"/>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rPr>
  </w:style>
  <w:style w:type="paragraph" w:styleId="Title">
    <w:name w:val="Title"/>
    <w:basedOn w:val="Normal"/>
    <w:link w:val="TitleCh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spacing w:after="0" w:line="240" w:lineRule="auto"/>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rsid w:val="006C6BD8"/>
    <w:pPr>
      <w:spacing w:before="160" w:after="60" w:line="240" w:lineRule="auto"/>
    </w:pPr>
    <w:rPr>
      <w:sz w:val="32"/>
    </w:rPr>
  </w:style>
  <w:style w:type="character" w:customStyle="1" w:styleId="DateChar">
    <w:name w:val="Date Char"/>
    <w:basedOn w:val="DefaultParagraphFont"/>
    <w:link w:val="Date"/>
    <w:uiPriority w:val="3"/>
    <w:rsid w:val="006C6BD8"/>
    <w:rPr>
      <w:sz w:val="32"/>
    </w:rPr>
  </w:style>
  <w:style w:type="paragraph" w:styleId="Footer">
    <w:name w:val="footer"/>
    <w:basedOn w:val="Normal"/>
    <w:link w:val="FooterChar"/>
    <w:uiPriority w:val="99"/>
    <w:unhideWhenUsed/>
    <w:qFormat/>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line="240" w:lineRule="auto"/>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rPr>
      <w:rFonts w:asciiTheme="majorHAnsi" w:eastAsiaTheme="majorEastAsia" w:hAnsiTheme="majorHAnsi" w:cstheme="majorBidi"/>
      <w:b/>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styleId="ListParagraph">
    <w:name w:val="List Paragraph"/>
    <w:basedOn w:val="Normal"/>
    <w:uiPriority w:val="34"/>
    <w:unhideWhenUsed/>
    <w:qFormat/>
    <w:rsid w:val="00DA74EE"/>
    <w:pPr>
      <w:ind w:left="720"/>
      <w:contextualSpacing/>
    </w:pPr>
  </w:style>
  <w:style w:type="character" w:styleId="PageNumber">
    <w:name w:val="page number"/>
    <w:basedOn w:val="DefaultParagraphFont"/>
    <w:uiPriority w:val="99"/>
    <w:semiHidden/>
    <w:unhideWhenUsed/>
    <w:rsid w:val="00CB0F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285D1-4133-4368-A661-18E849FEF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Joseph Cullen</cp:lastModifiedBy>
  <cp:revision>20</cp:revision>
  <dcterms:created xsi:type="dcterms:W3CDTF">2018-08-15T19:38:00Z</dcterms:created>
  <dcterms:modified xsi:type="dcterms:W3CDTF">2018-08-29T13:04:00Z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